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CC2F7" w14:textId="550F8E5D" w:rsidR="00A44BC7" w:rsidRPr="00FE554F" w:rsidRDefault="0090228B" w:rsidP="00FE554F">
      <w:pPr>
        <w:pStyle w:val="NoSpacing"/>
        <w:spacing w:line="360" w:lineRule="auto"/>
        <w:rPr>
          <w:rFonts w:ascii="Calibri" w:hAnsi="Calibri" w:cs="Calibri"/>
        </w:rPr>
      </w:pPr>
      <w:r w:rsidRPr="00FE554F">
        <w:rPr>
          <w:rFonts w:ascii="Calibri" w:hAnsi="Calibri" w:cs="Calibri"/>
        </w:rPr>
        <w:t>Renata Batista</w:t>
      </w:r>
    </w:p>
    <w:p w14:paraId="3D9E6817" w14:textId="2C50F341" w:rsidR="00BD666E" w:rsidRPr="00FE554F" w:rsidRDefault="00FE554F" w:rsidP="00FE554F">
      <w:pPr>
        <w:spacing w:line="360" w:lineRule="auto"/>
        <w:rPr>
          <w:rFonts w:ascii="Calibri" w:hAnsi="Calibri" w:cs="Calibri"/>
          <w:color w:val="0070C0"/>
        </w:rPr>
      </w:pPr>
      <w:r w:rsidRPr="00FE554F">
        <w:rPr>
          <w:rFonts w:ascii="Calibri" w:hAnsi="Calibri" w:cs="Calibri"/>
          <w:color w:val="000000" w:themeColor="text1"/>
        </w:rPr>
        <w:t xml:space="preserve">GitHub.: </w:t>
      </w:r>
      <w:hyperlink r:id="rId9" w:history="1">
        <w:r w:rsidRPr="00FE554F">
          <w:rPr>
            <w:rStyle w:val="Hyperlink"/>
            <w:rFonts w:ascii="Calibri" w:hAnsi="Calibri" w:cs="Calibri"/>
            <w:color w:val="0070C0"/>
          </w:rPr>
          <w:t>https://github.com/renatab-code</w:t>
        </w:r>
      </w:hyperlink>
    </w:p>
    <w:p w14:paraId="1D103BB3" w14:textId="2BAF9E55" w:rsidR="00A44BC7" w:rsidRPr="00FE554F" w:rsidRDefault="00C54A65" w:rsidP="00FE554F">
      <w:pPr>
        <w:pStyle w:val="NoSpacing"/>
        <w:spacing w:line="360" w:lineRule="auto"/>
        <w:rPr>
          <w:rFonts w:ascii="Calibri" w:hAnsi="Calibri" w:cs="Calibri"/>
        </w:rPr>
      </w:pPr>
      <w:r w:rsidRPr="00FE554F">
        <w:rPr>
          <w:rFonts w:ascii="Calibri" w:hAnsi="Calibri" w:cs="Calibri"/>
        </w:rPr>
        <w:t>Tutor</w:t>
      </w:r>
      <w:r w:rsidR="0090228B" w:rsidRPr="00FE554F">
        <w:rPr>
          <w:rFonts w:ascii="Calibri" w:hAnsi="Calibri" w:cs="Calibri"/>
        </w:rPr>
        <w:t xml:space="preserve">.: </w:t>
      </w:r>
      <w:r w:rsidRPr="00FE554F">
        <w:rPr>
          <w:rFonts w:ascii="Calibri" w:hAnsi="Calibri" w:cs="Calibri"/>
        </w:rPr>
        <w:t>Georgi</w:t>
      </w:r>
      <w:r w:rsidR="007313B1" w:rsidRPr="00FE554F">
        <w:rPr>
          <w:rFonts w:ascii="Calibri" w:hAnsi="Calibri" w:cs="Calibri"/>
        </w:rPr>
        <w:t xml:space="preserve"> </w:t>
      </w:r>
      <w:proofErr w:type="spellStart"/>
      <w:r w:rsidR="007313B1" w:rsidRPr="00FE554F">
        <w:rPr>
          <w:rFonts w:ascii="Calibri" w:hAnsi="Calibri" w:cs="Calibri"/>
        </w:rPr>
        <w:t>Dimchev</w:t>
      </w:r>
      <w:proofErr w:type="spellEnd"/>
    </w:p>
    <w:p w14:paraId="344B7B7A" w14:textId="1AB13407" w:rsidR="0090228B" w:rsidRPr="00FE554F" w:rsidRDefault="00BD666E" w:rsidP="00FE554F">
      <w:pPr>
        <w:pStyle w:val="NoSpacing"/>
        <w:spacing w:line="360" w:lineRule="auto"/>
        <w:rPr>
          <w:rFonts w:ascii="Calibri" w:hAnsi="Calibri" w:cs="Calibri"/>
        </w:rPr>
      </w:pPr>
      <w:r w:rsidRPr="00FE554F">
        <w:rPr>
          <w:rFonts w:ascii="Calibri" w:hAnsi="Calibri" w:cs="Calibri"/>
        </w:rPr>
        <w:t>26</w:t>
      </w:r>
      <w:r w:rsidR="0090228B" w:rsidRPr="00FE554F">
        <w:rPr>
          <w:rFonts w:ascii="Calibri" w:hAnsi="Calibri" w:cs="Calibri"/>
        </w:rPr>
        <w:t xml:space="preserve">. </w:t>
      </w:r>
      <w:r w:rsidR="00F41921" w:rsidRPr="00FE554F">
        <w:rPr>
          <w:rFonts w:ascii="Calibri" w:hAnsi="Calibri" w:cs="Calibri"/>
        </w:rPr>
        <w:t>May</w:t>
      </w:r>
      <w:r w:rsidR="0090228B" w:rsidRPr="00FE554F">
        <w:rPr>
          <w:rFonts w:ascii="Calibri" w:hAnsi="Calibri" w:cs="Calibri"/>
        </w:rPr>
        <w:t xml:space="preserve"> 2025</w:t>
      </w:r>
    </w:p>
    <w:p w14:paraId="40200014" w14:textId="77777777" w:rsidR="007E28D0" w:rsidRDefault="007E28D0" w:rsidP="007E28D0">
      <w:pPr>
        <w:spacing w:line="360" w:lineRule="auto"/>
        <w:rPr>
          <w:rFonts w:ascii="Calibri" w:hAnsi="Calibri" w:cs="Calibri"/>
          <w:b/>
          <w:bCs/>
          <w:i/>
          <w:iCs/>
          <w:color w:val="000000"/>
          <w:u w:val="single"/>
        </w:rPr>
      </w:pPr>
    </w:p>
    <w:p w14:paraId="1C59B2E2" w14:textId="2111BA2C" w:rsidR="007E28D0" w:rsidRDefault="007E28D0" w:rsidP="007E28D0">
      <w:pPr>
        <w:spacing w:line="360" w:lineRule="auto"/>
        <w:rPr>
          <w:rFonts w:ascii="Calibri" w:hAnsi="Calibri" w:cs="Calibri"/>
          <w:b/>
          <w:bCs/>
          <w:i/>
          <w:iCs/>
          <w:color w:val="000000"/>
          <w:u w:val="single"/>
        </w:rPr>
      </w:pPr>
      <w:r w:rsidRPr="008F656D">
        <w:rPr>
          <w:rFonts w:ascii="Calibri" w:hAnsi="Calibri" w:cs="Calibri"/>
          <w:b/>
          <w:bCs/>
          <w:i/>
          <w:iCs/>
          <w:color w:val="000000"/>
          <w:u w:val="single"/>
        </w:rPr>
        <w:t>Project Title.:</w:t>
      </w:r>
    </w:p>
    <w:p w14:paraId="4176A602" w14:textId="77777777" w:rsidR="007E28D0" w:rsidRPr="008F656D" w:rsidRDefault="007E28D0" w:rsidP="007E28D0">
      <w:pPr>
        <w:spacing w:line="360" w:lineRule="auto"/>
        <w:rPr>
          <w:rFonts w:ascii="Calibri" w:hAnsi="Calibri" w:cs="Calibri"/>
          <w:b/>
          <w:bCs/>
          <w:i/>
          <w:iCs/>
          <w:color w:val="000000"/>
          <w:u w:val="single"/>
        </w:rPr>
      </w:pPr>
    </w:p>
    <w:p w14:paraId="5D931115" w14:textId="77777777" w:rsidR="007E28D0" w:rsidRDefault="007E28D0" w:rsidP="007E28D0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E28D0">
        <w:rPr>
          <w:rFonts w:ascii="Calibri" w:hAnsi="Calibri" w:cs="Calibri"/>
          <w:b/>
          <w:bCs/>
          <w:color w:val="000000"/>
          <w:sz w:val="32"/>
          <w:szCs w:val="32"/>
        </w:rPr>
        <w:t xml:space="preserve">“Unlocking Brazilian E-Commerce: </w:t>
      </w:r>
    </w:p>
    <w:p w14:paraId="38305248" w14:textId="2C5F42D1" w:rsidR="007E28D0" w:rsidRPr="007E28D0" w:rsidRDefault="007E28D0" w:rsidP="007E28D0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E28D0">
        <w:rPr>
          <w:rFonts w:ascii="Calibri" w:hAnsi="Calibri" w:cs="Calibri"/>
          <w:b/>
          <w:bCs/>
          <w:color w:val="000000"/>
          <w:sz w:val="32"/>
          <w:szCs w:val="32"/>
        </w:rPr>
        <w:t>Customer Behavior, Delivery Patterns &amp; Sales Trends”</w:t>
      </w:r>
    </w:p>
    <w:p w14:paraId="30D16741" w14:textId="77777777" w:rsidR="007E28D0" w:rsidRPr="008F656D" w:rsidRDefault="007E28D0" w:rsidP="007E28D0">
      <w:pPr>
        <w:spacing w:line="360" w:lineRule="auto"/>
        <w:rPr>
          <w:rFonts w:ascii="Calibri" w:hAnsi="Calibri" w:cs="Calibri"/>
          <w:b/>
          <w:bCs/>
          <w:color w:val="000000"/>
        </w:rPr>
      </w:pPr>
    </w:p>
    <w:p w14:paraId="6C72ECF2" w14:textId="77777777" w:rsidR="007E28D0" w:rsidRPr="008F656D" w:rsidRDefault="007E28D0" w:rsidP="007E28D0">
      <w:pPr>
        <w:spacing w:line="360" w:lineRule="auto"/>
        <w:rPr>
          <w:rFonts w:ascii="Calibri" w:hAnsi="Calibri" w:cs="Calibri"/>
          <w:i/>
          <w:iCs/>
          <w:color w:val="000000"/>
          <w:u w:val="single"/>
        </w:rPr>
      </w:pPr>
      <w:r w:rsidRPr="008F656D">
        <w:rPr>
          <w:rStyle w:val="Strong"/>
          <w:rFonts w:ascii="Calibri" w:hAnsi="Calibri" w:cs="Calibri"/>
          <w:color w:val="000000"/>
          <w:u w:val="single"/>
        </w:rPr>
        <w:t>Project Objective:</w:t>
      </w:r>
    </w:p>
    <w:p w14:paraId="0FF8F2EF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8F656D">
        <w:rPr>
          <w:rFonts w:ascii="Calibri" w:hAnsi="Calibri" w:cs="Calibri"/>
          <w:color w:val="000000"/>
        </w:rPr>
        <w:t>To build an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Style w:val="Strong"/>
          <w:rFonts w:ascii="Calibri" w:hAnsi="Calibri" w:cs="Calibri"/>
          <w:b w:val="0"/>
          <w:bCs w:val="0"/>
          <w:color w:val="000000"/>
        </w:rPr>
        <w:t>interactive Tableau Public dashboard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Fonts w:ascii="Calibri" w:hAnsi="Calibri" w:cs="Calibri"/>
          <w:color w:val="000000"/>
        </w:rPr>
        <w:t>that visually narrates insights uncovered through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Style w:val="Strong"/>
          <w:rFonts w:ascii="Calibri" w:hAnsi="Calibri" w:cs="Calibri"/>
          <w:b w:val="0"/>
          <w:bCs w:val="0"/>
          <w:color w:val="000000"/>
        </w:rPr>
        <w:t>advanced exploratory analysis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conducted in Python, using the Olist Brazilian E-Commerce dataset. The dashboard will be structured to support business decision-making related to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Style w:val="Strong"/>
          <w:rFonts w:ascii="Calibri" w:hAnsi="Calibri" w:cs="Calibri"/>
          <w:b w:val="0"/>
          <w:bCs w:val="0"/>
          <w:color w:val="000000"/>
        </w:rPr>
        <w:t>customer satisfaction</w:t>
      </w:r>
      <w:r w:rsidRPr="008F656D">
        <w:rPr>
          <w:rFonts w:ascii="Calibri" w:hAnsi="Calibri" w:cs="Calibri"/>
          <w:b/>
          <w:bCs/>
          <w:color w:val="000000"/>
        </w:rPr>
        <w:t>,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b w:val="0"/>
          <w:bCs w:val="0"/>
          <w:color w:val="000000"/>
        </w:rPr>
        <w:t>delivery logistics</w:t>
      </w:r>
      <w:r w:rsidRPr="008F656D">
        <w:rPr>
          <w:rFonts w:ascii="Calibri" w:hAnsi="Calibri" w:cs="Calibri"/>
          <w:color w:val="000000"/>
        </w:rPr>
        <w:t>, and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b w:val="0"/>
          <w:bCs w:val="0"/>
          <w:color w:val="000000"/>
        </w:rPr>
        <w:t>sales optimization</w:t>
      </w:r>
      <w:r w:rsidRPr="008F656D">
        <w:rPr>
          <w:rFonts w:ascii="Calibri" w:hAnsi="Calibri" w:cs="Calibri"/>
          <w:b/>
          <w:bCs/>
          <w:color w:val="000000"/>
        </w:rPr>
        <w:t>.</w:t>
      </w:r>
    </w:p>
    <w:p w14:paraId="5C8C6768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color w:val="000000"/>
        </w:rPr>
      </w:pPr>
    </w:p>
    <w:p w14:paraId="1167DD8C" w14:textId="77777777" w:rsidR="007E28D0" w:rsidRPr="008F656D" w:rsidRDefault="007E28D0" w:rsidP="007E28D0">
      <w:pPr>
        <w:pStyle w:val="NormalWeb"/>
        <w:spacing w:line="360" w:lineRule="auto"/>
        <w:rPr>
          <w:rStyle w:val="Strong"/>
          <w:rFonts w:ascii="Calibri" w:hAnsi="Calibri" w:cs="Calibri"/>
          <w:color w:val="000000"/>
          <w:u w:val="single"/>
        </w:rPr>
      </w:pPr>
      <w:r w:rsidRPr="008F656D">
        <w:rPr>
          <w:rStyle w:val="Strong"/>
          <w:rFonts w:ascii="Calibri" w:hAnsi="Calibri" w:cs="Calibri"/>
          <w:color w:val="000000"/>
          <w:u w:val="single"/>
        </w:rPr>
        <w:t>Key Research Questions &amp; Hypotheses:</w:t>
      </w:r>
    </w:p>
    <w:p w14:paraId="58AAF263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b/>
          <w:bCs/>
          <w:color w:val="000000"/>
        </w:rPr>
      </w:pPr>
      <w:r w:rsidRPr="008F656D">
        <w:rPr>
          <w:rFonts w:ascii="Calibri" w:hAnsi="Calibri" w:cs="Calibri"/>
          <w:b/>
          <w:bCs/>
          <w:color w:val="000000"/>
        </w:rPr>
        <w:t>1.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color w:val="000000"/>
        </w:rPr>
        <w:t>Customer &amp; Order Behavior</w:t>
      </w:r>
    </w:p>
    <w:p w14:paraId="3121B873" w14:textId="77777777" w:rsidR="007E28D0" w:rsidRPr="008F656D" w:rsidRDefault="007E28D0" w:rsidP="007E28D0">
      <w:pPr>
        <w:pStyle w:val="NormalWeb"/>
        <w:numPr>
          <w:ilvl w:val="0"/>
          <w:numId w:val="131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Q1: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What are the dominant customer segments based on location, order frequency, and product categories?</w:t>
      </w:r>
    </w:p>
    <w:p w14:paraId="75ADF09C" w14:textId="77777777" w:rsidR="007E28D0" w:rsidRPr="008F656D" w:rsidRDefault="007E28D0" w:rsidP="007E28D0">
      <w:pPr>
        <w:pStyle w:val="NormalWeb"/>
        <w:numPr>
          <w:ilvl w:val="0"/>
          <w:numId w:val="131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Q2: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Can we cluster customers to uncover distinct behavioral patterns (e.g., high-value vs. frequent buyers)?</w:t>
      </w:r>
    </w:p>
    <w:p w14:paraId="2CF492E6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b/>
          <w:bCs/>
          <w:color w:val="000000"/>
        </w:rPr>
      </w:pPr>
      <w:r w:rsidRPr="008F656D">
        <w:rPr>
          <w:rFonts w:ascii="Calibri" w:hAnsi="Calibri" w:cs="Calibri"/>
          <w:b/>
          <w:bCs/>
          <w:color w:val="000000"/>
        </w:rPr>
        <w:t>2.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color w:val="000000"/>
        </w:rPr>
        <w:t>Sales &amp; Category Trends</w:t>
      </w:r>
    </w:p>
    <w:p w14:paraId="3DB44F8E" w14:textId="77777777" w:rsidR="007E28D0" w:rsidRPr="008F656D" w:rsidRDefault="007E28D0" w:rsidP="007E28D0">
      <w:pPr>
        <w:pStyle w:val="NormalWeb"/>
        <w:numPr>
          <w:ilvl w:val="0"/>
          <w:numId w:val="132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Q3: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Which product categories generate the most revenue and how do they perform over time?</w:t>
      </w:r>
    </w:p>
    <w:p w14:paraId="495CD7CC" w14:textId="77777777" w:rsidR="007E28D0" w:rsidRPr="008F656D" w:rsidRDefault="007E28D0" w:rsidP="007E28D0">
      <w:pPr>
        <w:pStyle w:val="NormalWeb"/>
        <w:numPr>
          <w:ilvl w:val="0"/>
          <w:numId w:val="132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Q4: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How does seasonality affect sales volumes across different product categories?</w:t>
      </w:r>
    </w:p>
    <w:p w14:paraId="09CF8574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b/>
          <w:bCs/>
          <w:color w:val="000000"/>
        </w:rPr>
      </w:pPr>
      <w:r w:rsidRPr="008F656D">
        <w:rPr>
          <w:rFonts w:ascii="Calibri" w:hAnsi="Calibri" w:cs="Calibri"/>
          <w:b/>
          <w:bCs/>
          <w:color w:val="000000"/>
        </w:rPr>
        <w:t>3.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color w:val="000000"/>
        </w:rPr>
        <w:t>Delivery Performance</w:t>
      </w:r>
    </w:p>
    <w:p w14:paraId="793F6C88" w14:textId="77777777" w:rsidR="007E28D0" w:rsidRPr="008F656D" w:rsidRDefault="007E28D0" w:rsidP="007E28D0">
      <w:pPr>
        <w:pStyle w:val="NormalWeb"/>
        <w:numPr>
          <w:ilvl w:val="0"/>
          <w:numId w:val="133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Q5: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What are the regional differences in delivery time, and how do they impact customer review scores?</w:t>
      </w:r>
    </w:p>
    <w:p w14:paraId="1133A2DB" w14:textId="77777777" w:rsidR="007E28D0" w:rsidRPr="008F656D" w:rsidRDefault="007E28D0" w:rsidP="007E28D0">
      <w:pPr>
        <w:pStyle w:val="NormalWeb"/>
        <w:numPr>
          <w:ilvl w:val="0"/>
          <w:numId w:val="133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lastRenderedPageBreak/>
        <w:t>Q6: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Can delivery delays be predicted based on product, seller, and order features?</w:t>
      </w:r>
    </w:p>
    <w:p w14:paraId="04FB725F" w14:textId="77777777" w:rsidR="007E28D0" w:rsidRPr="008F656D" w:rsidRDefault="007E28D0" w:rsidP="007E28D0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8F656D">
        <w:rPr>
          <w:rFonts w:ascii="Calibri" w:hAnsi="Calibri" w:cs="Calibri"/>
          <w:b/>
          <w:bCs/>
          <w:color w:val="000000"/>
        </w:rPr>
        <w:t>4.</w:t>
      </w:r>
      <w:r w:rsidRPr="008F656D"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8F656D">
        <w:rPr>
          <w:rStyle w:val="Strong"/>
          <w:rFonts w:ascii="Calibri" w:hAnsi="Calibri" w:cs="Calibri"/>
          <w:color w:val="000000"/>
        </w:rPr>
        <w:t>Review &amp; Sentiment Insights</w:t>
      </w:r>
    </w:p>
    <w:p w14:paraId="3D5F4C93" w14:textId="77777777" w:rsidR="007E28D0" w:rsidRPr="008F656D" w:rsidRDefault="007E28D0" w:rsidP="007E28D0">
      <w:pPr>
        <w:pStyle w:val="NormalWeb"/>
        <w:numPr>
          <w:ilvl w:val="0"/>
          <w:numId w:val="134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Q7: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What factors contribute to negative review scores?</w:t>
      </w:r>
    </w:p>
    <w:p w14:paraId="5F372FAF" w14:textId="77777777" w:rsidR="007E28D0" w:rsidRDefault="007E28D0" w:rsidP="00FE554F">
      <w:pPr>
        <w:pStyle w:val="NormalWeb"/>
        <w:numPr>
          <w:ilvl w:val="0"/>
          <w:numId w:val="134"/>
        </w:numPr>
        <w:spacing w:line="360" w:lineRule="auto"/>
        <w:rPr>
          <w:rFonts w:ascii="Calibri" w:hAnsi="Calibri" w:cs="Calibri"/>
          <w:color w:val="000000"/>
        </w:rPr>
      </w:pPr>
      <w:r w:rsidRPr="008F656D">
        <w:rPr>
          <w:rStyle w:val="Strong"/>
          <w:rFonts w:ascii="Calibri" w:hAnsi="Calibri" w:cs="Calibri"/>
          <w:color w:val="000000"/>
        </w:rPr>
        <w:t>Q8:</w:t>
      </w:r>
      <w:r w:rsidRPr="008F656D">
        <w:rPr>
          <w:rStyle w:val="apple-converted-space"/>
          <w:rFonts w:ascii="Calibri" w:hAnsi="Calibri" w:cs="Calibri"/>
          <w:color w:val="000000"/>
        </w:rPr>
        <w:t> </w:t>
      </w:r>
      <w:r w:rsidRPr="008F656D">
        <w:rPr>
          <w:rFonts w:ascii="Calibri" w:hAnsi="Calibri" w:cs="Calibri"/>
          <w:color w:val="000000"/>
        </w:rPr>
        <w:t>Is there a correlation between review scores and delivery time or payment method?</w:t>
      </w:r>
    </w:p>
    <w:p w14:paraId="17FB0052" w14:textId="77777777" w:rsidR="007E28D0" w:rsidRDefault="007E28D0" w:rsidP="007E28D0">
      <w:pPr>
        <w:pStyle w:val="NormalWeb"/>
        <w:spacing w:line="360" w:lineRule="auto"/>
        <w:rPr>
          <w:rStyle w:val="Strong"/>
          <w:rFonts w:ascii="Calibri" w:hAnsi="Calibri" w:cs="Calibri"/>
          <w:color w:val="000000"/>
        </w:rPr>
      </w:pPr>
    </w:p>
    <w:p w14:paraId="4E5B4DE3" w14:textId="77777777" w:rsidR="007E28D0" w:rsidRDefault="007E28D0" w:rsidP="007E28D0">
      <w:pPr>
        <w:pStyle w:val="NormalWeb"/>
        <w:spacing w:line="360" w:lineRule="auto"/>
        <w:rPr>
          <w:rStyle w:val="Strong"/>
          <w:rFonts w:ascii="Calibri" w:hAnsi="Calibri" w:cs="Calibri"/>
          <w:color w:val="000000"/>
        </w:rPr>
      </w:pPr>
    </w:p>
    <w:p w14:paraId="7D37F832" w14:textId="13480E5A" w:rsidR="00BD666E" w:rsidRPr="007E28D0" w:rsidRDefault="00BD666E" w:rsidP="007E28D0">
      <w:pPr>
        <w:pStyle w:val="NormalWeb"/>
        <w:spacing w:line="360" w:lineRule="auto"/>
        <w:rPr>
          <w:rStyle w:val="Strong"/>
          <w:rFonts w:ascii="Calibri" w:hAnsi="Calibri" w:cs="Calibri"/>
          <w:b w:val="0"/>
          <w:bCs w:val="0"/>
          <w:color w:val="000000"/>
        </w:rPr>
      </w:pPr>
      <w:r w:rsidRPr="007E28D0">
        <w:rPr>
          <w:rStyle w:val="Strong"/>
          <w:rFonts w:ascii="Calibri" w:hAnsi="Calibri" w:cs="Calibri"/>
          <w:i/>
          <w:iCs/>
          <w:color w:val="000000"/>
          <w:sz w:val="28"/>
          <w:szCs w:val="28"/>
          <w:u w:val="single"/>
        </w:rPr>
        <w:t>Data Source</w:t>
      </w:r>
    </w:p>
    <w:p w14:paraId="449F4472" w14:textId="77777777" w:rsidR="00454A63" w:rsidRDefault="00454A63" w:rsidP="00454A63"/>
    <w:p w14:paraId="5375BC28" w14:textId="77777777" w:rsidR="007E28D0" w:rsidRPr="00454A63" w:rsidRDefault="007E28D0" w:rsidP="00454A63"/>
    <w:p w14:paraId="6739A294" w14:textId="1111429C" w:rsidR="00BD666E" w:rsidRPr="00FE554F" w:rsidRDefault="00BD666E" w:rsidP="00FE554F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FE554F">
        <w:rPr>
          <w:rStyle w:val="Strong"/>
          <w:rFonts w:ascii="Calibri" w:hAnsi="Calibri" w:cs="Calibri"/>
          <w:color w:val="000000"/>
        </w:rPr>
        <w:t>Dataset Name:</w:t>
      </w:r>
      <w:r w:rsidR="00FE554F">
        <w:rPr>
          <w:rFonts w:ascii="Calibri" w:hAnsi="Calibri" w:cs="Calibri"/>
          <w:color w:val="000000"/>
        </w:rPr>
        <w:t xml:space="preserve"> </w:t>
      </w:r>
      <w:r w:rsidRPr="00FE554F">
        <w:rPr>
          <w:rFonts w:ascii="Calibri" w:hAnsi="Calibri" w:cs="Calibri"/>
          <w:color w:val="000000"/>
        </w:rPr>
        <w:t>Brazilian E-Commerce Public Dataset by Olist</w:t>
      </w:r>
    </w:p>
    <w:p w14:paraId="291EF0BE" w14:textId="3840CD61" w:rsidR="00BD666E" w:rsidRPr="00FE554F" w:rsidRDefault="00BD666E" w:rsidP="00FE554F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FE554F">
        <w:rPr>
          <w:rStyle w:val="Strong"/>
          <w:rFonts w:ascii="Calibri" w:hAnsi="Calibri" w:cs="Calibri"/>
          <w:color w:val="000000"/>
        </w:rPr>
        <w:t>Source:</w:t>
      </w:r>
      <w:r w:rsidR="00FE554F" w:rsidRPr="00FE554F">
        <w:rPr>
          <w:rFonts w:ascii="Calibri" w:hAnsi="Calibri" w:cs="Calibri"/>
          <w:color w:val="0070C0"/>
        </w:rPr>
        <w:t xml:space="preserve"> </w:t>
      </w:r>
      <w:hyperlink r:id="rId10" w:tgtFrame="_new" w:history="1">
        <w:r w:rsidRPr="00FE554F">
          <w:rPr>
            <w:rStyle w:val="Hyperlink"/>
            <w:rFonts w:ascii="Calibri" w:hAnsi="Calibri" w:cs="Calibri"/>
            <w:color w:val="0070C0"/>
          </w:rPr>
          <w:t>Kaggle - Brazilian E-Commerce Public Dataset by Olist</w:t>
        </w:r>
      </w:hyperlink>
    </w:p>
    <w:p w14:paraId="642548D6" w14:textId="77777777" w:rsidR="00FE554F" w:rsidRDefault="00FE554F" w:rsidP="00FE554F">
      <w:pPr>
        <w:pStyle w:val="NormalWeb"/>
        <w:spacing w:line="360" w:lineRule="auto"/>
        <w:rPr>
          <w:rStyle w:val="Strong"/>
          <w:rFonts w:ascii="Calibri" w:hAnsi="Calibri" w:cs="Calibri"/>
          <w:color w:val="000000"/>
        </w:rPr>
      </w:pPr>
    </w:p>
    <w:p w14:paraId="23066EDC" w14:textId="38AD1C59" w:rsidR="00BD666E" w:rsidRPr="00FE554F" w:rsidRDefault="00BD666E" w:rsidP="00FE554F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454A63">
        <w:rPr>
          <w:rStyle w:val="Strong"/>
          <w:rFonts w:ascii="Calibri" w:hAnsi="Calibri" w:cs="Calibri"/>
          <w:i/>
          <w:iCs/>
          <w:color w:val="000000"/>
          <w:u w:val="single"/>
        </w:rPr>
        <w:t>Summary:</w:t>
      </w:r>
      <w:r w:rsidRPr="00454A63">
        <w:rPr>
          <w:rFonts w:ascii="Calibri" w:hAnsi="Calibri" w:cs="Calibri"/>
          <w:i/>
          <w:iCs/>
          <w:color w:val="000000"/>
          <w:u w:val="single"/>
        </w:rPr>
        <w:br/>
      </w:r>
      <w:r w:rsidRPr="00FE554F">
        <w:rPr>
          <w:rFonts w:ascii="Calibri" w:hAnsi="Calibri" w:cs="Calibri"/>
          <w:color w:val="000000"/>
        </w:rPr>
        <w:t>This dataset is provided by Olist, a Brazilian e-commerce company that operates a marketplace platform allowing small businesses to sell products through major online retail channels. The dataset contains detailed information about orders made on the Olist store from 2016 to 2018.</w:t>
      </w:r>
    </w:p>
    <w:p w14:paraId="364F20B2" w14:textId="0CD528E0" w:rsidR="00FE554F" w:rsidRDefault="00BD666E" w:rsidP="00FE554F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FE554F">
        <w:rPr>
          <w:rFonts w:ascii="Calibri" w:hAnsi="Calibri" w:cs="Calibri"/>
          <w:color w:val="000000"/>
        </w:rPr>
        <w:t>It includes a comprehensive set of interrelated CSV files capturing the complete sales lifecycle, including customer data, order details, product information, payment transactions, seller profiles, and customer reviews.</w:t>
      </w:r>
    </w:p>
    <w:p w14:paraId="227FDE4D" w14:textId="77777777" w:rsidR="00B05A8B" w:rsidRPr="00B05A8B" w:rsidRDefault="00B05A8B" w:rsidP="00FE554F">
      <w:pPr>
        <w:pStyle w:val="NormalWeb"/>
        <w:spacing w:line="360" w:lineRule="auto"/>
        <w:rPr>
          <w:rStyle w:val="Strong"/>
          <w:rFonts w:ascii="Calibri" w:hAnsi="Calibri" w:cs="Calibri"/>
          <w:b w:val="0"/>
          <w:bCs w:val="0"/>
          <w:color w:val="000000"/>
        </w:rPr>
      </w:pPr>
    </w:p>
    <w:p w14:paraId="15010497" w14:textId="2EF60F90" w:rsidR="00BD666E" w:rsidRPr="00454A63" w:rsidRDefault="00BD666E" w:rsidP="00B05A8B">
      <w:pPr>
        <w:pStyle w:val="NormalWeb"/>
        <w:spacing w:line="360" w:lineRule="auto"/>
        <w:rPr>
          <w:rFonts w:ascii="Calibri" w:hAnsi="Calibri" w:cs="Calibri"/>
          <w:i/>
          <w:iCs/>
          <w:color w:val="000000"/>
          <w:u w:val="single"/>
        </w:rPr>
      </w:pPr>
      <w:r w:rsidRPr="00454A63">
        <w:rPr>
          <w:rStyle w:val="Strong"/>
          <w:rFonts w:ascii="Calibri" w:hAnsi="Calibri" w:cs="Calibri"/>
          <w:i/>
          <w:iCs/>
          <w:color w:val="000000"/>
          <w:u w:val="single"/>
        </w:rPr>
        <w:t>Files Included:</w:t>
      </w:r>
    </w:p>
    <w:p w14:paraId="6319CBC7" w14:textId="77777777" w:rsidR="00BD666E" w:rsidRPr="00FE554F" w:rsidRDefault="00BD666E" w:rsidP="00B05A8B">
      <w:pPr>
        <w:pStyle w:val="NormalWeb"/>
        <w:numPr>
          <w:ilvl w:val="0"/>
          <w:numId w:val="130"/>
        </w:numPr>
        <w:spacing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olist_orders_dataset.csv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order status, purchase timestamp, delivery details</w:t>
      </w:r>
    </w:p>
    <w:p w14:paraId="6FAB7099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olist_customers_dataset.csv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customer location and unique identifiers</w:t>
      </w:r>
    </w:p>
    <w:p w14:paraId="1F0B9F96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olist_order_items_dataset.csv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product details per order</w:t>
      </w:r>
    </w:p>
    <w:p w14:paraId="1BF5F6AA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olist_products_dataset.csv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product attributes like category, name length, etc.</w:t>
      </w:r>
    </w:p>
    <w:p w14:paraId="4604A1F0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olist_sellers_dataset.csv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seller location and IDs</w:t>
      </w:r>
    </w:p>
    <w:p w14:paraId="3AC54749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olist_order_payments_dataset.csv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payment method and installments</w:t>
      </w:r>
    </w:p>
    <w:p w14:paraId="3D4C7FDB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olist_order_reviews_dataset.csv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customer review scores and comments</w:t>
      </w:r>
    </w:p>
    <w:p w14:paraId="3AD1C136" w14:textId="77777777" w:rsidR="00BD666E" w:rsidRPr="00FE554F" w:rsidRDefault="00BD666E" w:rsidP="00FE554F">
      <w:pPr>
        <w:pStyle w:val="NormalWeb"/>
        <w:numPr>
          <w:ilvl w:val="0"/>
          <w:numId w:val="13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FE554F">
        <w:rPr>
          <w:rStyle w:val="HTMLCode"/>
          <w:rFonts w:ascii="Calibri" w:hAnsi="Calibri" w:cs="Calibri"/>
          <w:color w:val="000000"/>
          <w:sz w:val="24"/>
          <w:szCs w:val="24"/>
        </w:rPr>
        <w:t>product_category_name_translation.csv</w:t>
      </w:r>
      <w:r w:rsidRPr="00FE554F">
        <w:rPr>
          <w:rStyle w:val="apple-converted-space"/>
          <w:rFonts w:ascii="Calibri" w:hAnsi="Calibri" w:cs="Calibri"/>
          <w:color w:val="000000"/>
        </w:rPr>
        <w:t> </w:t>
      </w:r>
      <w:r w:rsidRPr="00FE554F">
        <w:rPr>
          <w:rFonts w:ascii="Calibri" w:hAnsi="Calibri" w:cs="Calibri"/>
          <w:color w:val="000000"/>
        </w:rPr>
        <w:t>– English translation of product category names</w:t>
      </w:r>
    </w:p>
    <w:p w14:paraId="1BEE077E" w14:textId="77777777" w:rsidR="00BD666E" w:rsidRPr="00FE554F" w:rsidRDefault="00BD666E" w:rsidP="00FE554F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454A63">
        <w:rPr>
          <w:rStyle w:val="Strong"/>
          <w:rFonts w:ascii="Calibri" w:hAnsi="Calibri" w:cs="Calibri"/>
          <w:i/>
          <w:iCs/>
          <w:color w:val="000000"/>
          <w:u w:val="single"/>
        </w:rPr>
        <w:lastRenderedPageBreak/>
        <w:t>Use Case:</w:t>
      </w:r>
      <w:r w:rsidRPr="00454A63">
        <w:rPr>
          <w:rFonts w:ascii="Calibri" w:hAnsi="Calibri" w:cs="Calibri"/>
          <w:i/>
          <w:iCs/>
          <w:color w:val="000000"/>
          <w:u w:val="single"/>
        </w:rPr>
        <w:br/>
      </w:r>
      <w:r w:rsidRPr="00FE554F">
        <w:rPr>
          <w:rFonts w:ascii="Calibri" w:hAnsi="Calibri" w:cs="Calibri"/>
          <w:color w:val="000000"/>
        </w:rPr>
        <w:t>The dataset is ideal for a wide range of e-commerce analytics tasks such as customer segmentation, delivery performance analysis, product recommendation systems, seller performance evaluation, and sentiment analysis from customer reviews. It serves as a rich resource for both descriptive and predictive data modeling.</w:t>
      </w:r>
    </w:p>
    <w:p w14:paraId="12D4294D" w14:textId="77777777" w:rsidR="00FE554F" w:rsidRDefault="00FE554F" w:rsidP="00FE554F">
      <w:pPr>
        <w:pStyle w:val="NormalWeb"/>
        <w:spacing w:line="360" w:lineRule="auto"/>
        <w:rPr>
          <w:rStyle w:val="Strong"/>
          <w:rFonts w:ascii="Calibri" w:hAnsi="Calibri" w:cs="Calibri"/>
          <w:color w:val="000000"/>
        </w:rPr>
      </w:pPr>
    </w:p>
    <w:p w14:paraId="15A21C35" w14:textId="02766382" w:rsidR="00BD666E" w:rsidRPr="00FE554F" w:rsidRDefault="00BD666E" w:rsidP="008F656D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454A63">
        <w:rPr>
          <w:rStyle w:val="Strong"/>
          <w:rFonts w:ascii="Calibri" w:hAnsi="Calibri" w:cs="Calibri"/>
          <w:i/>
          <w:iCs/>
          <w:color w:val="000000"/>
          <w:u w:val="single"/>
        </w:rPr>
        <w:t>Size and Format:</w:t>
      </w:r>
      <w:r w:rsidRPr="00454A63">
        <w:rPr>
          <w:rFonts w:ascii="Calibri" w:hAnsi="Calibri" w:cs="Calibri"/>
          <w:i/>
          <w:iCs/>
          <w:color w:val="000000"/>
          <w:u w:val="single"/>
        </w:rPr>
        <w:br/>
      </w:r>
      <w:r w:rsidRPr="00FE554F">
        <w:rPr>
          <w:rFonts w:ascii="Calibri" w:hAnsi="Calibri" w:cs="Calibri"/>
          <w:color w:val="000000"/>
        </w:rPr>
        <w:t>The data is provided in CSV format and totals approximately 10 files, with over 100,000 orders and multiple data points across customers, products, and reviews.</w:t>
      </w:r>
    </w:p>
    <w:p w14:paraId="10BBFCF6" w14:textId="77777777" w:rsidR="00FE554F" w:rsidRDefault="00FE554F" w:rsidP="008F656D">
      <w:pPr>
        <w:pStyle w:val="NormalWeb"/>
        <w:spacing w:line="360" w:lineRule="auto"/>
        <w:rPr>
          <w:rStyle w:val="Strong"/>
          <w:rFonts w:ascii="Calibri" w:hAnsi="Calibri" w:cs="Calibri"/>
          <w:color w:val="000000"/>
        </w:rPr>
      </w:pPr>
    </w:p>
    <w:p w14:paraId="0720CFE9" w14:textId="47CBE0CC" w:rsidR="00BD666E" w:rsidRDefault="00BD666E" w:rsidP="008F656D">
      <w:pPr>
        <w:pStyle w:val="NormalWeb"/>
        <w:spacing w:line="360" w:lineRule="auto"/>
        <w:rPr>
          <w:rFonts w:ascii="Calibri" w:hAnsi="Calibri" w:cs="Calibri"/>
          <w:color w:val="000000"/>
        </w:rPr>
      </w:pPr>
      <w:r w:rsidRPr="00454A63">
        <w:rPr>
          <w:rStyle w:val="Strong"/>
          <w:rFonts w:ascii="Calibri" w:hAnsi="Calibri" w:cs="Calibri"/>
          <w:i/>
          <w:iCs/>
          <w:color w:val="000000"/>
          <w:u w:val="single"/>
        </w:rPr>
        <w:t>License:</w:t>
      </w:r>
      <w:r w:rsidRPr="00454A63">
        <w:rPr>
          <w:rFonts w:ascii="Calibri" w:hAnsi="Calibri" w:cs="Calibri"/>
          <w:i/>
          <w:iCs/>
          <w:color w:val="000000"/>
          <w:u w:val="single"/>
        </w:rPr>
        <w:br/>
      </w:r>
      <w:r w:rsidRPr="00FE554F">
        <w:rPr>
          <w:rFonts w:ascii="Calibri" w:hAnsi="Calibri" w:cs="Calibri"/>
          <w:color w:val="000000"/>
        </w:rPr>
        <w:t>The dataset is publicly available under the terms set by the Kaggle platform and the Olist company.</w:t>
      </w:r>
    </w:p>
    <w:p w14:paraId="4103E63F" w14:textId="43504795" w:rsidR="003D048F" w:rsidRPr="008F656D" w:rsidRDefault="003D048F" w:rsidP="003D048F">
      <w:pPr>
        <w:pStyle w:val="NormalWeb"/>
        <w:spacing w:line="360" w:lineRule="auto"/>
        <w:rPr>
          <w:rFonts w:ascii="Calibri" w:hAnsi="Calibri" w:cs="Calibri"/>
          <w:color w:val="000000"/>
        </w:rPr>
      </w:pPr>
    </w:p>
    <w:sectPr w:rsidR="003D048F" w:rsidRPr="008F656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3FE24" w14:textId="77777777" w:rsidR="0092318C" w:rsidRDefault="0092318C">
      <w:r>
        <w:separator/>
      </w:r>
    </w:p>
  </w:endnote>
  <w:endnote w:type="continuationSeparator" w:id="0">
    <w:p w14:paraId="456A954D" w14:textId="77777777" w:rsidR="0092318C" w:rsidRDefault="0092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eGothicNextW01-Bold 693229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7B6FD" w14:textId="77777777" w:rsidR="0092318C" w:rsidRDefault="0092318C">
      <w:r>
        <w:separator/>
      </w:r>
    </w:p>
  </w:footnote>
  <w:footnote w:type="continuationSeparator" w:id="0">
    <w:p w14:paraId="077C7FD3" w14:textId="77777777" w:rsidR="0092318C" w:rsidRDefault="00923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45165" w14:textId="77777777" w:rsidR="00A44BC7" w:rsidRDefault="00000000">
    <w:pPr>
      <w:pStyle w:val="Header"/>
    </w:pPr>
    <w:sdt>
      <w:sdtPr>
        <w:id w:val="1568531701"/>
        <w:placeholder>
          <w:docPart w:val="B86089B81BDE9D4BAE2764202EA5E9FE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C2009" w14:textId="77777777" w:rsidR="00A44BC7" w:rsidRDefault="00000000">
    <w:pPr>
      <w:pStyle w:val="Header"/>
    </w:pPr>
    <w:sdt>
      <w:sdtPr>
        <w:id w:val="-348181431"/>
        <w:placeholder>
          <w:docPart w:val="DFCC0A4A0352544DBFBD9A6AD2523FC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1A721B5"/>
    <w:multiLevelType w:val="multilevel"/>
    <w:tmpl w:val="999A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0765DE"/>
    <w:multiLevelType w:val="multilevel"/>
    <w:tmpl w:val="86B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22F0D"/>
    <w:multiLevelType w:val="multilevel"/>
    <w:tmpl w:val="8E0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C85E12"/>
    <w:multiLevelType w:val="multilevel"/>
    <w:tmpl w:val="426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E76629"/>
    <w:multiLevelType w:val="hybridMultilevel"/>
    <w:tmpl w:val="B34E4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TradeGothicNextW01-Bold 693229" w:eastAsia="Times New Roman" w:hAnsi="TradeGothicNextW01-Bold 693229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404215"/>
    <w:multiLevelType w:val="multilevel"/>
    <w:tmpl w:val="B4A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F4B9E"/>
    <w:multiLevelType w:val="multilevel"/>
    <w:tmpl w:val="8410EBB6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3240"/>
      </w:pPr>
      <w:rPr>
        <w:rFonts w:hint="default"/>
      </w:rPr>
    </w:lvl>
  </w:abstractNum>
  <w:abstractNum w:abstractNumId="18" w15:restartNumberingAfterBreak="0">
    <w:nsid w:val="05EA0D32"/>
    <w:multiLevelType w:val="hybridMultilevel"/>
    <w:tmpl w:val="E5104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F772A3"/>
    <w:multiLevelType w:val="multilevel"/>
    <w:tmpl w:val="45C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9A700F"/>
    <w:multiLevelType w:val="multilevel"/>
    <w:tmpl w:val="5932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963A01"/>
    <w:multiLevelType w:val="hybridMultilevel"/>
    <w:tmpl w:val="197E4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E872BA"/>
    <w:multiLevelType w:val="multilevel"/>
    <w:tmpl w:val="13D4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DE57A9"/>
    <w:multiLevelType w:val="hybridMultilevel"/>
    <w:tmpl w:val="5DBEA6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536B05"/>
    <w:multiLevelType w:val="multilevel"/>
    <w:tmpl w:val="C47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03447B"/>
    <w:multiLevelType w:val="multilevel"/>
    <w:tmpl w:val="D4F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091BA0"/>
    <w:multiLevelType w:val="multilevel"/>
    <w:tmpl w:val="19E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7D64C8"/>
    <w:multiLevelType w:val="multilevel"/>
    <w:tmpl w:val="1E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1E6297"/>
    <w:multiLevelType w:val="multilevel"/>
    <w:tmpl w:val="09B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651144"/>
    <w:multiLevelType w:val="multilevel"/>
    <w:tmpl w:val="FF7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2B407B"/>
    <w:multiLevelType w:val="multilevel"/>
    <w:tmpl w:val="F300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C066FD"/>
    <w:multiLevelType w:val="multilevel"/>
    <w:tmpl w:val="668A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52D3B"/>
    <w:multiLevelType w:val="multilevel"/>
    <w:tmpl w:val="C9CC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985873"/>
    <w:multiLevelType w:val="multilevel"/>
    <w:tmpl w:val="E4AC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6C67C0"/>
    <w:multiLevelType w:val="multilevel"/>
    <w:tmpl w:val="21A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80519B"/>
    <w:multiLevelType w:val="multilevel"/>
    <w:tmpl w:val="E78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B718BF"/>
    <w:multiLevelType w:val="multilevel"/>
    <w:tmpl w:val="0A7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B06624"/>
    <w:multiLevelType w:val="multilevel"/>
    <w:tmpl w:val="9F6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A5853"/>
    <w:multiLevelType w:val="multilevel"/>
    <w:tmpl w:val="6A8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9D5593"/>
    <w:multiLevelType w:val="multilevel"/>
    <w:tmpl w:val="836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1E3BA1"/>
    <w:multiLevelType w:val="hybridMultilevel"/>
    <w:tmpl w:val="B7A263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8F30C3"/>
    <w:multiLevelType w:val="multilevel"/>
    <w:tmpl w:val="E8A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E802CE"/>
    <w:multiLevelType w:val="hybridMultilevel"/>
    <w:tmpl w:val="AFF4B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010F83"/>
    <w:multiLevelType w:val="multilevel"/>
    <w:tmpl w:val="703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1B85"/>
    <w:multiLevelType w:val="hybridMultilevel"/>
    <w:tmpl w:val="FFE469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D6614D7"/>
    <w:multiLevelType w:val="multilevel"/>
    <w:tmpl w:val="801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D34D12"/>
    <w:multiLevelType w:val="multilevel"/>
    <w:tmpl w:val="F092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FC5459"/>
    <w:multiLevelType w:val="multilevel"/>
    <w:tmpl w:val="635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BE741B"/>
    <w:multiLevelType w:val="hybridMultilevel"/>
    <w:tmpl w:val="05BA1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0A46DD9"/>
    <w:multiLevelType w:val="multilevel"/>
    <w:tmpl w:val="C37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3F7F9C"/>
    <w:multiLevelType w:val="multilevel"/>
    <w:tmpl w:val="A01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5A734F2"/>
    <w:multiLevelType w:val="multilevel"/>
    <w:tmpl w:val="B12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C53898"/>
    <w:multiLevelType w:val="multilevel"/>
    <w:tmpl w:val="9F0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5C461F"/>
    <w:multiLevelType w:val="multilevel"/>
    <w:tmpl w:val="8D7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F906E3"/>
    <w:multiLevelType w:val="multilevel"/>
    <w:tmpl w:val="A06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AF47D1"/>
    <w:multiLevelType w:val="multilevel"/>
    <w:tmpl w:val="DEB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EB46FD"/>
    <w:multiLevelType w:val="multilevel"/>
    <w:tmpl w:val="586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7A1019"/>
    <w:multiLevelType w:val="hybridMultilevel"/>
    <w:tmpl w:val="5786107C"/>
    <w:lvl w:ilvl="0" w:tplc="1F80F568">
      <w:start w:val="2"/>
      <w:numFmt w:val="bullet"/>
      <w:lvlText w:val="-"/>
      <w:lvlJc w:val="left"/>
      <w:pPr>
        <w:ind w:left="720" w:hanging="360"/>
      </w:pPr>
      <w:rPr>
        <w:rFonts w:ascii="TradeGothicNextW01-Bold 693229" w:eastAsia="Times New Roman" w:hAnsi="TradeGothicNextW01-Bold 693229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6F5380"/>
    <w:multiLevelType w:val="multilevel"/>
    <w:tmpl w:val="488C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8D63E5"/>
    <w:multiLevelType w:val="multilevel"/>
    <w:tmpl w:val="4798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CCB262B"/>
    <w:multiLevelType w:val="hybridMultilevel"/>
    <w:tmpl w:val="F50A06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D135CBC"/>
    <w:multiLevelType w:val="multilevel"/>
    <w:tmpl w:val="D264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A254D1"/>
    <w:multiLevelType w:val="hybridMultilevel"/>
    <w:tmpl w:val="CE3EC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E55D49"/>
    <w:multiLevelType w:val="hybridMultilevel"/>
    <w:tmpl w:val="EF0C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EBB060B"/>
    <w:multiLevelType w:val="multilevel"/>
    <w:tmpl w:val="FFDE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255830"/>
    <w:multiLevelType w:val="multilevel"/>
    <w:tmpl w:val="EE9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F15C74"/>
    <w:multiLevelType w:val="hybridMultilevel"/>
    <w:tmpl w:val="E24CFA54"/>
    <w:lvl w:ilvl="0" w:tplc="A7AC1394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8" w15:restartNumberingAfterBreak="0">
    <w:nsid w:val="334474C2"/>
    <w:multiLevelType w:val="multilevel"/>
    <w:tmpl w:val="035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671388"/>
    <w:multiLevelType w:val="multilevel"/>
    <w:tmpl w:val="E2C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3571DB"/>
    <w:multiLevelType w:val="multilevel"/>
    <w:tmpl w:val="4946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9565D3"/>
    <w:multiLevelType w:val="multilevel"/>
    <w:tmpl w:val="318C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690AFD"/>
    <w:multiLevelType w:val="multilevel"/>
    <w:tmpl w:val="865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C3570"/>
    <w:multiLevelType w:val="hybridMultilevel"/>
    <w:tmpl w:val="8CC8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B4F16"/>
    <w:multiLevelType w:val="multilevel"/>
    <w:tmpl w:val="9D0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E8788F"/>
    <w:multiLevelType w:val="multilevel"/>
    <w:tmpl w:val="8D2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3F7012"/>
    <w:multiLevelType w:val="multilevel"/>
    <w:tmpl w:val="61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5A6604"/>
    <w:multiLevelType w:val="multilevel"/>
    <w:tmpl w:val="056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E521B0"/>
    <w:multiLevelType w:val="multilevel"/>
    <w:tmpl w:val="2C6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625C99"/>
    <w:multiLevelType w:val="multilevel"/>
    <w:tmpl w:val="23F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805DF4"/>
    <w:multiLevelType w:val="multilevel"/>
    <w:tmpl w:val="924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66027"/>
    <w:multiLevelType w:val="multilevel"/>
    <w:tmpl w:val="2A4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C713C"/>
    <w:multiLevelType w:val="multilevel"/>
    <w:tmpl w:val="CC1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AC1FF3"/>
    <w:multiLevelType w:val="multilevel"/>
    <w:tmpl w:val="C03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751BFD"/>
    <w:multiLevelType w:val="hybridMultilevel"/>
    <w:tmpl w:val="9D461DBE"/>
    <w:lvl w:ilvl="0" w:tplc="3F4CA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FE16524"/>
    <w:multiLevelType w:val="multilevel"/>
    <w:tmpl w:val="B6FC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092B81"/>
    <w:multiLevelType w:val="hybridMultilevel"/>
    <w:tmpl w:val="B34E4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F80F568">
      <w:start w:val="2"/>
      <w:numFmt w:val="bullet"/>
      <w:lvlText w:val="-"/>
      <w:lvlJc w:val="left"/>
      <w:pPr>
        <w:ind w:left="2340" w:hanging="360"/>
      </w:pPr>
      <w:rPr>
        <w:rFonts w:ascii="TradeGothicNextW01-Bold 693229" w:eastAsia="Times New Roman" w:hAnsi="TradeGothicNextW01-Bold 693229" w:cs="Times New Roman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15B008B"/>
    <w:multiLevelType w:val="multilevel"/>
    <w:tmpl w:val="143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217E93"/>
    <w:multiLevelType w:val="multilevel"/>
    <w:tmpl w:val="38AA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8B3A76"/>
    <w:multiLevelType w:val="multilevel"/>
    <w:tmpl w:val="039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834113"/>
    <w:multiLevelType w:val="multilevel"/>
    <w:tmpl w:val="7B1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FA2D5F"/>
    <w:multiLevelType w:val="multilevel"/>
    <w:tmpl w:val="984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46094A"/>
    <w:multiLevelType w:val="hybridMultilevel"/>
    <w:tmpl w:val="5978B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8AB01FF"/>
    <w:multiLevelType w:val="multilevel"/>
    <w:tmpl w:val="A76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247FD8"/>
    <w:multiLevelType w:val="multilevel"/>
    <w:tmpl w:val="CF2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492234"/>
    <w:multiLevelType w:val="multilevel"/>
    <w:tmpl w:val="C8DA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8505DA"/>
    <w:multiLevelType w:val="multilevel"/>
    <w:tmpl w:val="6CF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176664"/>
    <w:multiLevelType w:val="multilevel"/>
    <w:tmpl w:val="C644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3B22BE"/>
    <w:multiLevelType w:val="multilevel"/>
    <w:tmpl w:val="FB8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067157"/>
    <w:multiLevelType w:val="hybridMultilevel"/>
    <w:tmpl w:val="B34E4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TradeGothicNextW01-Bold 693229" w:eastAsia="Times New Roman" w:hAnsi="TradeGothicNextW01-Bold 693229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473424"/>
    <w:multiLevelType w:val="multilevel"/>
    <w:tmpl w:val="EE8E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5115E2"/>
    <w:multiLevelType w:val="multilevel"/>
    <w:tmpl w:val="60D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0621B6"/>
    <w:multiLevelType w:val="hybridMultilevel"/>
    <w:tmpl w:val="F93E70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12B12C7"/>
    <w:multiLevelType w:val="multilevel"/>
    <w:tmpl w:val="3A9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376905"/>
    <w:multiLevelType w:val="multilevel"/>
    <w:tmpl w:val="4C9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EF0F17"/>
    <w:multiLevelType w:val="hybridMultilevel"/>
    <w:tmpl w:val="66DC6AEC"/>
    <w:lvl w:ilvl="0" w:tplc="A84011F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20E2C5B"/>
    <w:multiLevelType w:val="multilevel"/>
    <w:tmpl w:val="AA74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0F22DD"/>
    <w:multiLevelType w:val="multilevel"/>
    <w:tmpl w:val="73F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14543D"/>
    <w:multiLevelType w:val="hybridMultilevel"/>
    <w:tmpl w:val="A6B86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43A0DAF"/>
    <w:multiLevelType w:val="multilevel"/>
    <w:tmpl w:val="52F6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DA5A65"/>
    <w:multiLevelType w:val="hybridMultilevel"/>
    <w:tmpl w:val="07908070"/>
    <w:lvl w:ilvl="0" w:tplc="0DBC22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77C7246"/>
    <w:multiLevelType w:val="multilevel"/>
    <w:tmpl w:val="918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DD0574"/>
    <w:multiLevelType w:val="hybridMultilevel"/>
    <w:tmpl w:val="E7CE5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81D0F88"/>
    <w:multiLevelType w:val="hybridMultilevel"/>
    <w:tmpl w:val="9D461D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99E5995"/>
    <w:multiLevelType w:val="multilevel"/>
    <w:tmpl w:val="F82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6" w15:restartNumberingAfterBreak="0">
    <w:nsid w:val="59E2007C"/>
    <w:multiLevelType w:val="multilevel"/>
    <w:tmpl w:val="8A4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EA4063"/>
    <w:multiLevelType w:val="hybridMultilevel"/>
    <w:tmpl w:val="40BC0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ADD23EF"/>
    <w:multiLevelType w:val="multilevel"/>
    <w:tmpl w:val="6B18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1B5787"/>
    <w:multiLevelType w:val="multilevel"/>
    <w:tmpl w:val="4572ABF8"/>
    <w:numStyleLink w:val="MLAOutline"/>
  </w:abstractNum>
  <w:abstractNum w:abstractNumId="120" w15:restartNumberingAfterBreak="0">
    <w:nsid w:val="5BAC29EC"/>
    <w:multiLevelType w:val="multilevel"/>
    <w:tmpl w:val="EB3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C81527"/>
    <w:multiLevelType w:val="hybridMultilevel"/>
    <w:tmpl w:val="9F8EAA2E"/>
    <w:lvl w:ilvl="0" w:tplc="BFBAF160">
      <w:start w:val="4"/>
      <w:numFmt w:val="bullet"/>
      <w:lvlText w:val="-"/>
      <w:lvlJc w:val="left"/>
      <w:pPr>
        <w:ind w:left="10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2" w15:restartNumberingAfterBreak="0">
    <w:nsid w:val="5F0F1C30"/>
    <w:multiLevelType w:val="multilevel"/>
    <w:tmpl w:val="455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EA4D17"/>
    <w:multiLevelType w:val="multilevel"/>
    <w:tmpl w:val="76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49236B"/>
    <w:multiLevelType w:val="hybridMultilevel"/>
    <w:tmpl w:val="D08AF9EA"/>
    <w:lvl w:ilvl="0" w:tplc="1F80F568">
      <w:start w:val="2"/>
      <w:numFmt w:val="bullet"/>
      <w:lvlText w:val="-"/>
      <w:lvlJc w:val="left"/>
      <w:pPr>
        <w:ind w:left="1440" w:hanging="360"/>
      </w:pPr>
      <w:rPr>
        <w:rFonts w:ascii="TradeGothicNextW01-Bold 693229" w:eastAsia="Times New Roman" w:hAnsi="TradeGothicNextW01-Bold 693229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64695859"/>
    <w:multiLevelType w:val="multilevel"/>
    <w:tmpl w:val="525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5263F57"/>
    <w:multiLevelType w:val="hybridMultilevel"/>
    <w:tmpl w:val="52608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6CD15DF"/>
    <w:multiLevelType w:val="hybridMultilevel"/>
    <w:tmpl w:val="E9261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11549D"/>
    <w:multiLevelType w:val="multilevel"/>
    <w:tmpl w:val="C33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B5658A"/>
    <w:multiLevelType w:val="hybridMultilevel"/>
    <w:tmpl w:val="476A3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8C46307"/>
    <w:multiLevelType w:val="multilevel"/>
    <w:tmpl w:val="C32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C85F7F"/>
    <w:multiLevelType w:val="multilevel"/>
    <w:tmpl w:val="B904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207F1A"/>
    <w:multiLevelType w:val="multilevel"/>
    <w:tmpl w:val="B60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1B178F"/>
    <w:multiLevelType w:val="multilevel"/>
    <w:tmpl w:val="EF8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575A6A"/>
    <w:multiLevelType w:val="multilevel"/>
    <w:tmpl w:val="BD4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3C158F"/>
    <w:multiLevelType w:val="multilevel"/>
    <w:tmpl w:val="6566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5A2D36"/>
    <w:multiLevelType w:val="multilevel"/>
    <w:tmpl w:val="3388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04E2546"/>
    <w:multiLevelType w:val="multilevel"/>
    <w:tmpl w:val="537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064A39"/>
    <w:multiLevelType w:val="multilevel"/>
    <w:tmpl w:val="6B1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715D10"/>
    <w:multiLevelType w:val="multilevel"/>
    <w:tmpl w:val="0CD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8B057F"/>
    <w:multiLevelType w:val="multilevel"/>
    <w:tmpl w:val="FF0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353025E"/>
    <w:multiLevelType w:val="multilevel"/>
    <w:tmpl w:val="EE3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1F2D44"/>
    <w:multiLevelType w:val="hybridMultilevel"/>
    <w:tmpl w:val="71485814"/>
    <w:lvl w:ilvl="0" w:tplc="5CA6CA54">
      <w:start w:val="2"/>
      <w:numFmt w:val="bullet"/>
      <w:lvlText w:val="-"/>
      <w:lvlJc w:val="left"/>
      <w:pPr>
        <w:ind w:left="720" w:hanging="360"/>
      </w:pPr>
      <w:rPr>
        <w:rFonts w:ascii="TradeGothicNextW01-Ligh 693250" w:eastAsia="Times New Roman" w:hAnsi="TradeGothicNextW01-Ligh 693250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43B47E4"/>
    <w:multiLevelType w:val="multilevel"/>
    <w:tmpl w:val="670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55223B"/>
    <w:multiLevelType w:val="multilevel"/>
    <w:tmpl w:val="EA3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A10349"/>
    <w:multiLevelType w:val="multilevel"/>
    <w:tmpl w:val="6CF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F310DD"/>
    <w:multiLevelType w:val="multilevel"/>
    <w:tmpl w:val="30D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radeGothicNextW01-Ligh 693250" w:eastAsia="Times New Roman" w:hAnsi="TradeGothicNextW01-Ligh 693250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7223B0"/>
    <w:multiLevelType w:val="multilevel"/>
    <w:tmpl w:val="9F4A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CF7A2A"/>
    <w:multiLevelType w:val="multilevel"/>
    <w:tmpl w:val="F47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4D6E99"/>
    <w:multiLevelType w:val="hybridMultilevel"/>
    <w:tmpl w:val="4A6ED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D267286"/>
    <w:multiLevelType w:val="hybridMultilevel"/>
    <w:tmpl w:val="8842A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DB13D86"/>
    <w:multiLevelType w:val="multilevel"/>
    <w:tmpl w:val="06D2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10955">
    <w:abstractNumId w:val="9"/>
  </w:num>
  <w:num w:numId="2" w16cid:durableId="82990403">
    <w:abstractNumId w:val="7"/>
  </w:num>
  <w:num w:numId="3" w16cid:durableId="965039607">
    <w:abstractNumId w:val="6"/>
  </w:num>
  <w:num w:numId="4" w16cid:durableId="1936670932">
    <w:abstractNumId w:val="5"/>
  </w:num>
  <w:num w:numId="5" w16cid:durableId="1107968317">
    <w:abstractNumId w:val="4"/>
  </w:num>
  <w:num w:numId="6" w16cid:durableId="1060783765">
    <w:abstractNumId w:val="8"/>
  </w:num>
  <w:num w:numId="7" w16cid:durableId="320155729">
    <w:abstractNumId w:val="3"/>
  </w:num>
  <w:num w:numId="8" w16cid:durableId="752119850">
    <w:abstractNumId w:val="2"/>
  </w:num>
  <w:num w:numId="9" w16cid:durableId="1869681523">
    <w:abstractNumId w:val="1"/>
  </w:num>
  <w:num w:numId="10" w16cid:durableId="637763389">
    <w:abstractNumId w:val="0"/>
  </w:num>
  <w:num w:numId="11" w16cid:durableId="115489042">
    <w:abstractNumId w:val="51"/>
  </w:num>
  <w:num w:numId="12" w16cid:durableId="1376270291">
    <w:abstractNumId w:val="115"/>
  </w:num>
  <w:num w:numId="13" w16cid:durableId="702294489">
    <w:abstractNumId w:val="119"/>
  </w:num>
  <w:num w:numId="14" w16cid:durableId="1043091691">
    <w:abstractNumId w:val="10"/>
  </w:num>
  <w:num w:numId="15" w16cid:durableId="766779059">
    <w:abstractNumId w:val="17"/>
  </w:num>
  <w:num w:numId="16" w16cid:durableId="813376904">
    <w:abstractNumId w:val="32"/>
  </w:num>
  <w:num w:numId="17" w16cid:durableId="1438793134">
    <w:abstractNumId w:val="29"/>
  </w:num>
  <w:num w:numId="18" w16cid:durableId="744499397">
    <w:abstractNumId w:val="16"/>
  </w:num>
  <w:num w:numId="19" w16cid:durableId="114058595">
    <w:abstractNumId w:val="102"/>
  </w:num>
  <w:num w:numId="20" w16cid:durableId="40447596">
    <w:abstractNumId w:val="63"/>
  </w:num>
  <w:num w:numId="21" w16cid:durableId="1872300985">
    <w:abstractNumId w:val="92"/>
  </w:num>
  <w:num w:numId="22" w16cid:durableId="995642793">
    <w:abstractNumId w:val="127"/>
  </w:num>
  <w:num w:numId="23" w16cid:durableId="1200514547">
    <w:abstractNumId w:val="112"/>
  </w:num>
  <w:num w:numId="24" w16cid:durableId="1150639235">
    <w:abstractNumId w:val="126"/>
  </w:num>
  <w:num w:numId="25" w16cid:durableId="73553135">
    <w:abstractNumId w:val="48"/>
  </w:num>
  <w:num w:numId="26" w16cid:durableId="283969663">
    <w:abstractNumId w:val="42"/>
  </w:num>
  <w:num w:numId="27" w16cid:durableId="453907967">
    <w:abstractNumId w:val="150"/>
  </w:num>
  <w:num w:numId="28" w16cid:durableId="1293367238">
    <w:abstractNumId w:val="129"/>
  </w:num>
  <w:num w:numId="29" w16cid:durableId="1236473668">
    <w:abstractNumId w:val="73"/>
  </w:num>
  <w:num w:numId="30" w16cid:durableId="939527675">
    <w:abstractNumId w:val="18"/>
  </w:num>
  <w:num w:numId="31" w16cid:durableId="142236957">
    <w:abstractNumId w:val="95"/>
  </w:num>
  <w:num w:numId="32" w16cid:durableId="1631931673">
    <w:abstractNumId w:val="128"/>
  </w:num>
  <w:num w:numId="33" w16cid:durableId="91362153">
    <w:abstractNumId w:val="101"/>
  </w:num>
  <w:num w:numId="34" w16cid:durableId="723680660">
    <w:abstractNumId w:val="118"/>
  </w:num>
  <w:num w:numId="35" w16cid:durableId="1681539603">
    <w:abstractNumId w:val="139"/>
  </w:num>
  <w:num w:numId="36" w16cid:durableId="676153038">
    <w:abstractNumId w:val="22"/>
  </w:num>
  <w:num w:numId="37" w16cid:durableId="15009543">
    <w:abstractNumId w:val="31"/>
  </w:num>
  <w:num w:numId="38" w16cid:durableId="241262352">
    <w:abstractNumId w:val="77"/>
  </w:num>
  <w:num w:numId="39" w16cid:durableId="882525557">
    <w:abstractNumId w:val="60"/>
  </w:num>
  <w:num w:numId="40" w16cid:durableId="2121416954">
    <w:abstractNumId w:val="125"/>
  </w:num>
  <w:num w:numId="41" w16cid:durableId="1340111971">
    <w:abstractNumId w:val="14"/>
  </w:num>
  <w:num w:numId="42" w16cid:durableId="1885369485">
    <w:abstractNumId w:val="23"/>
  </w:num>
  <w:num w:numId="43" w16cid:durableId="609822558">
    <w:abstractNumId w:val="69"/>
  </w:num>
  <w:num w:numId="44" w16cid:durableId="1546022075">
    <w:abstractNumId w:val="19"/>
  </w:num>
  <w:num w:numId="45" w16cid:durableId="416291433">
    <w:abstractNumId w:val="46"/>
  </w:num>
  <w:num w:numId="46" w16cid:durableId="726682831">
    <w:abstractNumId w:val="123"/>
  </w:num>
  <w:num w:numId="47" w16cid:durableId="2077361269">
    <w:abstractNumId w:val="131"/>
  </w:num>
  <w:num w:numId="48" w16cid:durableId="7602230">
    <w:abstractNumId w:val="74"/>
  </w:num>
  <w:num w:numId="49" w16cid:durableId="1691222020">
    <w:abstractNumId w:val="93"/>
  </w:num>
  <w:num w:numId="50" w16cid:durableId="1068184209">
    <w:abstractNumId w:val="80"/>
  </w:num>
  <w:num w:numId="51" w16cid:durableId="1600872891">
    <w:abstractNumId w:val="58"/>
  </w:num>
  <w:num w:numId="52" w16cid:durableId="1819035005">
    <w:abstractNumId w:val="86"/>
  </w:num>
  <w:num w:numId="53" w16cid:durableId="1826387495">
    <w:abstractNumId w:val="99"/>
  </w:num>
  <w:num w:numId="54" w16cid:durableId="1341392690">
    <w:abstractNumId w:val="142"/>
  </w:num>
  <w:num w:numId="55" w16cid:durableId="2035378546">
    <w:abstractNumId w:val="15"/>
  </w:num>
  <w:num w:numId="56" w16cid:durableId="2094626290">
    <w:abstractNumId w:val="40"/>
  </w:num>
  <w:num w:numId="57" w16cid:durableId="1817717224">
    <w:abstractNumId w:val="124"/>
  </w:num>
  <w:num w:numId="58" w16cid:durableId="1119034966">
    <w:abstractNumId w:val="107"/>
  </w:num>
  <w:num w:numId="59" w16cid:durableId="173305525">
    <w:abstractNumId w:val="27"/>
  </w:num>
  <w:num w:numId="60" w16cid:durableId="29260654">
    <w:abstractNumId w:val="52"/>
  </w:num>
  <w:num w:numId="61" w16cid:durableId="1507748459">
    <w:abstractNumId w:val="138"/>
  </w:num>
  <w:num w:numId="62" w16cid:durableId="1219440597">
    <w:abstractNumId w:val="103"/>
  </w:num>
  <w:num w:numId="63" w16cid:durableId="174928620">
    <w:abstractNumId w:val="71"/>
  </w:num>
  <w:num w:numId="64" w16cid:durableId="1141579688">
    <w:abstractNumId w:val="91"/>
  </w:num>
  <w:num w:numId="65" w16cid:durableId="221060440">
    <w:abstractNumId w:val="39"/>
  </w:num>
  <w:num w:numId="66" w16cid:durableId="1971545276">
    <w:abstractNumId w:val="47"/>
  </w:num>
  <w:num w:numId="67" w16cid:durableId="1570385295">
    <w:abstractNumId w:val="97"/>
  </w:num>
  <w:num w:numId="68" w16cid:durableId="1619797484">
    <w:abstractNumId w:val="140"/>
  </w:num>
  <w:num w:numId="69" w16cid:durableId="1539317841">
    <w:abstractNumId w:val="146"/>
  </w:num>
  <w:num w:numId="70" w16cid:durableId="1842117191">
    <w:abstractNumId w:val="134"/>
  </w:num>
  <w:num w:numId="71" w16cid:durableId="140343494">
    <w:abstractNumId w:val="72"/>
  </w:num>
  <w:num w:numId="72" w16cid:durableId="1652177777">
    <w:abstractNumId w:val="84"/>
  </w:num>
  <w:num w:numId="73" w16cid:durableId="2111777956">
    <w:abstractNumId w:val="113"/>
  </w:num>
  <w:num w:numId="74" w16cid:durableId="236939027">
    <w:abstractNumId w:val="76"/>
  </w:num>
  <w:num w:numId="75" w16cid:durableId="713507639">
    <w:abstractNumId w:val="121"/>
  </w:num>
  <w:num w:numId="76" w16cid:durableId="317928629">
    <w:abstractNumId w:val="105"/>
  </w:num>
  <w:num w:numId="77" w16cid:durableId="844054318">
    <w:abstractNumId w:val="34"/>
  </w:num>
  <w:num w:numId="78" w16cid:durableId="1219784497">
    <w:abstractNumId w:val="135"/>
  </w:num>
  <w:num w:numId="79" w16cid:durableId="1964845655">
    <w:abstractNumId w:val="62"/>
  </w:num>
  <w:num w:numId="80" w16cid:durableId="1320232057">
    <w:abstractNumId w:val="85"/>
  </w:num>
  <w:num w:numId="81" w16cid:durableId="1730573334">
    <w:abstractNumId w:val="106"/>
  </w:num>
  <w:num w:numId="82" w16cid:durableId="666440190">
    <w:abstractNumId w:val="136"/>
  </w:num>
  <w:num w:numId="83" w16cid:durableId="64766160">
    <w:abstractNumId w:val="30"/>
  </w:num>
  <w:num w:numId="84" w16cid:durableId="1121222547">
    <w:abstractNumId w:val="20"/>
  </w:num>
  <w:num w:numId="85" w16cid:durableId="1381979790">
    <w:abstractNumId w:val="38"/>
  </w:num>
  <w:num w:numId="86" w16cid:durableId="133528449">
    <w:abstractNumId w:val="65"/>
  </w:num>
  <w:num w:numId="87" w16cid:durableId="1015880528">
    <w:abstractNumId w:val="75"/>
  </w:num>
  <w:num w:numId="88" w16cid:durableId="698698330">
    <w:abstractNumId w:val="33"/>
  </w:num>
  <w:num w:numId="89" w16cid:durableId="580601958">
    <w:abstractNumId w:val="54"/>
  </w:num>
  <w:num w:numId="90" w16cid:durableId="1792703277">
    <w:abstractNumId w:val="88"/>
  </w:num>
  <w:num w:numId="91" w16cid:durableId="730352451">
    <w:abstractNumId w:val="114"/>
  </w:num>
  <w:num w:numId="92" w16cid:durableId="815491931">
    <w:abstractNumId w:val="151"/>
  </w:num>
  <w:num w:numId="93" w16cid:durableId="1490561984">
    <w:abstractNumId w:val="64"/>
  </w:num>
  <w:num w:numId="94" w16cid:durableId="1228612315">
    <w:abstractNumId w:val="108"/>
  </w:num>
  <w:num w:numId="95" w16cid:durableId="1547135931">
    <w:abstractNumId w:val="13"/>
  </w:num>
  <w:num w:numId="96" w16cid:durableId="73475521">
    <w:abstractNumId w:val="148"/>
  </w:num>
  <w:num w:numId="97" w16cid:durableId="922496980">
    <w:abstractNumId w:val="98"/>
  </w:num>
  <w:num w:numId="98" w16cid:durableId="1605378074">
    <w:abstractNumId w:val="35"/>
  </w:num>
  <w:num w:numId="99" w16cid:durableId="1820340349">
    <w:abstractNumId w:val="79"/>
  </w:num>
  <w:num w:numId="100" w16cid:durableId="816528963">
    <w:abstractNumId w:val="143"/>
  </w:num>
  <w:num w:numId="101" w16cid:durableId="1566061316">
    <w:abstractNumId w:val="70"/>
  </w:num>
  <w:num w:numId="102" w16cid:durableId="1740400449">
    <w:abstractNumId w:val="120"/>
  </w:num>
  <w:num w:numId="103" w16cid:durableId="1247837547">
    <w:abstractNumId w:val="67"/>
  </w:num>
  <w:num w:numId="104" w16cid:durableId="1918126034">
    <w:abstractNumId w:val="87"/>
  </w:num>
  <w:num w:numId="105" w16cid:durableId="59057113">
    <w:abstractNumId w:val="50"/>
  </w:num>
  <w:num w:numId="106" w16cid:durableId="1391344097">
    <w:abstractNumId w:val="66"/>
  </w:num>
  <w:num w:numId="107" w16cid:durableId="1149052884">
    <w:abstractNumId w:val="68"/>
  </w:num>
  <w:num w:numId="108" w16cid:durableId="827475185">
    <w:abstractNumId w:val="56"/>
  </w:num>
  <w:num w:numId="109" w16cid:durableId="1182933197">
    <w:abstractNumId w:val="28"/>
  </w:num>
  <w:num w:numId="110" w16cid:durableId="696588590">
    <w:abstractNumId w:val="100"/>
  </w:num>
  <w:num w:numId="111" w16cid:durableId="1108694598">
    <w:abstractNumId w:val="149"/>
  </w:num>
  <w:num w:numId="112" w16cid:durableId="79838767">
    <w:abstractNumId w:val="117"/>
  </w:num>
  <w:num w:numId="113" w16cid:durableId="763650985">
    <w:abstractNumId w:val="11"/>
  </w:num>
  <w:num w:numId="114" w16cid:durableId="1820228017">
    <w:abstractNumId w:val="145"/>
  </w:num>
  <w:num w:numId="115" w16cid:durableId="1996949225">
    <w:abstractNumId w:val="82"/>
  </w:num>
  <w:num w:numId="116" w16cid:durableId="302541088">
    <w:abstractNumId w:val="94"/>
  </w:num>
  <w:num w:numId="117" w16cid:durableId="1936092852">
    <w:abstractNumId w:val="89"/>
  </w:num>
  <w:num w:numId="118" w16cid:durableId="2037926505">
    <w:abstractNumId w:val="25"/>
  </w:num>
  <w:num w:numId="119" w16cid:durableId="104690461">
    <w:abstractNumId w:val="43"/>
  </w:num>
  <w:num w:numId="120" w16cid:durableId="484589934">
    <w:abstractNumId w:val="137"/>
  </w:num>
  <w:num w:numId="121" w16cid:durableId="1296326896">
    <w:abstractNumId w:val="61"/>
  </w:num>
  <w:num w:numId="122" w16cid:durableId="750542087">
    <w:abstractNumId w:val="44"/>
  </w:num>
  <w:num w:numId="123" w16cid:durableId="927618160">
    <w:abstractNumId w:val="110"/>
  </w:num>
  <w:num w:numId="124" w16cid:durableId="932129017">
    <w:abstractNumId w:val="21"/>
  </w:num>
  <w:num w:numId="125" w16cid:durableId="309333583">
    <w:abstractNumId w:val="147"/>
  </w:num>
  <w:num w:numId="126" w16cid:durableId="1249533289">
    <w:abstractNumId w:val="36"/>
  </w:num>
  <w:num w:numId="127" w16cid:durableId="1232349633">
    <w:abstractNumId w:val="122"/>
  </w:num>
  <w:num w:numId="128" w16cid:durableId="1818646202">
    <w:abstractNumId w:val="26"/>
  </w:num>
  <w:num w:numId="129" w16cid:durableId="1196505801">
    <w:abstractNumId w:val="130"/>
  </w:num>
  <w:num w:numId="130" w16cid:durableId="1434478666">
    <w:abstractNumId w:val="59"/>
  </w:num>
  <w:num w:numId="131" w16cid:durableId="696807297">
    <w:abstractNumId w:val="90"/>
  </w:num>
  <w:num w:numId="132" w16cid:durableId="699555323">
    <w:abstractNumId w:val="141"/>
  </w:num>
  <w:num w:numId="133" w16cid:durableId="123470978">
    <w:abstractNumId w:val="83"/>
  </w:num>
  <w:num w:numId="134" w16cid:durableId="499663985">
    <w:abstractNumId w:val="53"/>
  </w:num>
  <w:num w:numId="135" w16cid:durableId="1943027163">
    <w:abstractNumId w:val="111"/>
  </w:num>
  <w:num w:numId="136" w16cid:durableId="1283993762">
    <w:abstractNumId w:val="96"/>
  </w:num>
  <w:num w:numId="137" w16cid:durableId="1010446114">
    <w:abstractNumId w:val="133"/>
  </w:num>
  <w:num w:numId="138" w16cid:durableId="931595002">
    <w:abstractNumId w:val="132"/>
  </w:num>
  <w:num w:numId="139" w16cid:durableId="1354651390">
    <w:abstractNumId w:val="104"/>
  </w:num>
  <w:num w:numId="140" w16cid:durableId="1514035112">
    <w:abstractNumId w:val="24"/>
  </w:num>
  <w:num w:numId="141" w16cid:durableId="1433475602">
    <w:abstractNumId w:val="45"/>
  </w:num>
  <w:num w:numId="142" w16cid:durableId="1112940223">
    <w:abstractNumId w:val="116"/>
  </w:num>
  <w:num w:numId="143" w16cid:durableId="277177727">
    <w:abstractNumId w:val="57"/>
  </w:num>
  <w:num w:numId="144" w16cid:durableId="1622302040">
    <w:abstractNumId w:val="49"/>
  </w:num>
  <w:num w:numId="145" w16cid:durableId="1640108305">
    <w:abstractNumId w:val="78"/>
  </w:num>
  <w:num w:numId="146" w16cid:durableId="1929120365">
    <w:abstractNumId w:val="144"/>
  </w:num>
  <w:num w:numId="147" w16cid:durableId="360671199">
    <w:abstractNumId w:val="41"/>
  </w:num>
  <w:num w:numId="148" w16cid:durableId="1537739946">
    <w:abstractNumId w:val="55"/>
  </w:num>
  <w:num w:numId="149" w16cid:durableId="1337686616">
    <w:abstractNumId w:val="37"/>
  </w:num>
  <w:num w:numId="150" w16cid:durableId="2074161438">
    <w:abstractNumId w:val="109"/>
  </w:num>
  <w:num w:numId="151" w16cid:durableId="135798767">
    <w:abstractNumId w:val="12"/>
  </w:num>
  <w:num w:numId="152" w16cid:durableId="57826426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8B"/>
    <w:rsid w:val="00040922"/>
    <w:rsid w:val="00042A3E"/>
    <w:rsid w:val="000448A4"/>
    <w:rsid w:val="00045B47"/>
    <w:rsid w:val="00065202"/>
    <w:rsid w:val="000B37F2"/>
    <w:rsid w:val="000E36C4"/>
    <w:rsid w:val="000E3E7B"/>
    <w:rsid w:val="000F5447"/>
    <w:rsid w:val="001032F0"/>
    <w:rsid w:val="00110CAB"/>
    <w:rsid w:val="00110CC6"/>
    <w:rsid w:val="00113B94"/>
    <w:rsid w:val="00190A51"/>
    <w:rsid w:val="00193E27"/>
    <w:rsid w:val="001B3E63"/>
    <w:rsid w:val="001B755C"/>
    <w:rsid w:val="001C3359"/>
    <w:rsid w:val="001D6CC0"/>
    <w:rsid w:val="001F0866"/>
    <w:rsid w:val="00205B9D"/>
    <w:rsid w:val="00214F78"/>
    <w:rsid w:val="0021566E"/>
    <w:rsid w:val="00222780"/>
    <w:rsid w:val="00235AA3"/>
    <w:rsid w:val="002B2AEB"/>
    <w:rsid w:val="002D4421"/>
    <w:rsid w:val="002E59BC"/>
    <w:rsid w:val="00314393"/>
    <w:rsid w:val="0034179D"/>
    <w:rsid w:val="00364799"/>
    <w:rsid w:val="003706D4"/>
    <w:rsid w:val="003A42A8"/>
    <w:rsid w:val="003B316E"/>
    <w:rsid w:val="003D048F"/>
    <w:rsid w:val="003E7B07"/>
    <w:rsid w:val="0040129D"/>
    <w:rsid w:val="004241AC"/>
    <w:rsid w:val="004349E9"/>
    <w:rsid w:val="00452EAB"/>
    <w:rsid w:val="00454A63"/>
    <w:rsid w:val="0046289C"/>
    <w:rsid w:val="004635B9"/>
    <w:rsid w:val="004676A8"/>
    <w:rsid w:val="00467BF2"/>
    <w:rsid w:val="004725B1"/>
    <w:rsid w:val="00472CED"/>
    <w:rsid w:val="00476034"/>
    <w:rsid w:val="00481ADC"/>
    <w:rsid w:val="004820DE"/>
    <w:rsid w:val="00496B50"/>
    <w:rsid w:val="004B2FEF"/>
    <w:rsid w:val="004C1C46"/>
    <w:rsid w:val="004D7711"/>
    <w:rsid w:val="00502536"/>
    <w:rsid w:val="00562CA4"/>
    <w:rsid w:val="00562FB4"/>
    <w:rsid w:val="005760A8"/>
    <w:rsid w:val="00584712"/>
    <w:rsid w:val="005C7FD4"/>
    <w:rsid w:val="005F3270"/>
    <w:rsid w:val="00626CCA"/>
    <w:rsid w:val="006441CE"/>
    <w:rsid w:val="0066117F"/>
    <w:rsid w:val="00685E01"/>
    <w:rsid w:val="00691E17"/>
    <w:rsid w:val="006935BA"/>
    <w:rsid w:val="006B42B6"/>
    <w:rsid w:val="006B491C"/>
    <w:rsid w:val="006D0017"/>
    <w:rsid w:val="006D6232"/>
    <w:rsid w:val="006E0569"/>
    <w:rsid w:val="006E27D1"/>
    <w:rsid w:val="00700AF2"/>
    <w:rsid w:val="00701574"/>
    <w:rsid w:val="007058B8"/>
    <w:rsid w:val="007313B1"/>
    <w:rsid w:val="00735E4F"/>
    <w:rsid w:val="00746CF6"/>
    <w:rsid w:val="00774AFF"/>
    <w:rsid w:val="0078326A"/>
    <w:rsid w:val="00794DEE"/>
    <w:rsid w:val="007A124A"/>
    <w:rsid w:val="007A34DB"/>
    <w:rsid w:val="007D43A3"/>
    <w:rsid w:val="007D4F78"/>
    <w:rsid w:val="007E28D0"/>
    <w:rsid w:val="008064DA"/>
    <w:rsid w:val="00826D84"/>
    <w:rsid w:val="008278E1"/>
    <w:rsid w:val="008346B1"/>
    <w:rsid w:val="00836CFD"/>
    <w:rsid w:val="0085203D"/>
    <w:rsid w:val="00854B1A"/>
    <w:rsid w:val="008A18FE"/>
    <w:rsid w:val="008B2A7D"/>
    <w:rsid w:val="008B3D4E"/>
    <w:rsid w:val="008D4494"/>
    <w:rsid w:val="008F656D"/>
    <w:rsid w:val="00900162"/>
    <w:rsid w:val="0090228B"/>
    <w:rsid w:val="0092318C"/>
    <w:rsid w:val="00927A57"/>
    <w:rsid w:val="0094139F"/>
    <w:rsid w:val="009679E1"/>
    <w:rsid w:val="00972088"/>
    <w:rsid w:val="00991FDD"/>
    <w:rsid w:val="009A3299"/>
    <w:rsid w:val="009E11BB"/>
    <w:rsid w:val="00A20840"/>
    <w:rsid w:val="00A262E1"/>
    <w:rsid w:val="00A27226"/>
    <w:rsid w:val="00A36390"/>
    <w:rsid w:val="00A44BC7"/>
    <w:rsid w:val="00A6172D"/>
    <w:rsid w:val="00A75B09"/>
    <w:rsid w:val="00A90D74"/>
    <w:rsid w:val="00AB7EC4"/>
    <w:rsid w:val="00AD6A64"/>
    <w:rsid w:val="00AF3315"/>
    <w:rsid w:val="00AF7789"/>
    <w:rsid w:val="00B025D0"/>
    <w:rsid w:val="00B05A8B"/>
    <w:rsid w:val="00B24E60"/>
    <w:rsid w:val="00B31775"/>
    <w:rsid w:val="00B36E1C"/>
    <w:rsid w:val="00B40EC6"/>
    <w:rsid w:val="00B96B3A"/>
    <w:rsid w:val="00BB6EF0"/>
    <w:rsid w:val="00BC2886"/>
    <w:rsid w:val="00BD666E"/>
    <w:rsid w:val="00BF176F"/>
    <w:rsid w:val="00BF3D3A"/>
    <w:rsid w:val="00BF3F3C"/>
    <w:rsid w:val="00C271C5"/>
    <w:rsid w:val="00C54A65"/>
    <w:rsid w:val="00C8281B"/>
    <w:rsid w:val="00C87284"/>
    <w:rsid w:val="00CA7011"/>
    <w:rsid w:val="00CF1ACE"/>
    <w:rsid w:val="00CF1B3B"/>
    <w:rsid w:val="00CF450F"/>
    <w:rsid w:val="00D221B4"/>
    <w:rsid w:val="00D264FE"/>
    <w:rsid w:val="00D43649"/>
    <w:rsid w:val="00D76D77"/>
    <w:rsid w:val="00D830B8"/>
    <w:rsid w:val="00DC6F05"/>
    <w:rsid w:val="00DE24BC"/>
    <w:rsid w:val="00DF6B92"/>
    <w:rsid w:val="00E031F8"/>
    <w:rsid w:val="00E058EA"/>
    <w:rsid w:val="00E4354E"/>
    <w:rsid w:val="00E43E5D"/>
    <w:rsid w:val="00E45B7F"/>
    <w:rsid w:val="00E53A14"/>
    <w:rsid w:val="00E544E0"/>
    <w:rsid w:val="00E76E48"/>
    <w:rsid w:val="00E9276B"/>
    <w:rsid w:val="00E9509A"/>
    <w:rsid w:val="00EA02A2"/>
    <w:rsid w:val="00EC0571"/>
    <w:rsid w:val="00EE78FA"/>
    <w:rsid w:val="00F315A7"/>
    <w:rsid w:val="00F3527D"/>
    <w:rsid w:val="00F35A60"/>
    <w:rsid w:val="00F41921"/>
    <w:rsid w:val="00F51F42"/>
    <w:rsid w:val="00F700F3"/>
    <w:rsid w:val="00F87051"/>
    <w:rsid w:val="00F90FD2"/>
    <w:rsid w:val="00F97310"/>
    <w:rsid w:val="00FE554F"/>
    <w:rsid w:val="00FF252F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55C5D2"/>
  <w15:chartTrackingRefBased/>
  <w15:docId w15:val="{A0AA464D-122C-5A4E-9F4E-B84B18A9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0"/>
    <w:pPr>
      <w:spacing w:line="240" w:lineRule="auto"/>
      <w:ind w:firstLine="0"/>
    </w:pPr>
    <w:rPr>
      <w:rFonts w:ascii="Times New Roman" w:eastAsia="Times New Roman" w:hAnsi="Times New Roman" w:cs="Times New Roman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50253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025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536"/>
    <w:rPr>
      <w:b/>
      <w:bCs/>
    </w:rPr>
  </w:style>
  <w:style w:type="character" w:customStyle="1" w:styleId="apple-converted-space">
    <w:name w:val="apple-converted-space"/>
    <w:basedOn w:val="DefaultParagraphFont"/>
    <w:rsid w:val="00502536"/>
  </w:style>
  <w:style w:type="character" w:styleId="FollowedHyperlink">
    <w:name w:val="FollowedHyperlink"/>
    <w:basedOn w:val="DefaultParagraphFont"/>
    <w:uiPriority w:val="99"/>
    <w:semiHidden/>
    <w:unhideWhenUsed/>
    <w:rsid w:val="004725B1"/>
    <w:rPr>
      <w:color w:val="919191" w:themeColor="followedHyperlink"/>
      <w:u w:val="single"/>
    </w:rPr>
  </w:style>
  <w:style w:type="character" w:customStyle="1" w:styleId="pln">
    <w:name w:val="pln"/>
    <w:basedOn w:val="DefaultParagraphFont"/>
    <w:rsid w:val="00C54A65"/>
  </w:style>
  <w:style w:type="character" w:customStyle="1" w:styleId="pun">
    <w:name w:val="pun"/>
    <w:basedOn w:val="DefaultParagraphFont"/>
    <w:rsid w:val="00C54A65"/>
  </w:style>
  <w:style w:type="character" w:customStyle="1" w:styleId="hljs-string">
    <w:name w:val="hljs-string"/>
    <w:basedOn w:val="DefaultParagraphFont"/>
    <w:rsid w:val="00C54A65"/>
  </w:style>
  <w:style w:type="character" w:customStyle="1" w:styleId="lit">
    <w:name w:val="lit"/>
    <w:basedOn w:val="DefaultParagraphFont"/>
    <w:rsid w:val="00C54A65"/>
  </w:style>
  <w:style w:type="character" w:customStyle="1" w:styleId="hljs-builtin">
    <w:name w:val="hljs-built_in"/>
    <w:basedOn w:val="DefaultParagraphFont"/>
    <w:rsid w:val="00C54A65"/>
  </w:style>
  <w:style w:type="character" w:customStyle="1" w:styleId="hljs-number">
    <w:name w:val="hljs-number"/>
    <w:basedOn w:val="DefaultParagraphFont"/>
    <w:rsid w:val="00C54A65"/>
  </w:style>
  <w:style w:type="table" w:styleId="TableGridLight">
    <w:name w:val="Grid Table Light"/>
    <w:basedOn w:val="TableNormal"/>
    <w:uiPriority w:val="40"/>
    <w:rsid w:val="00562CA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1">
    <w:name w:val="p1"/>
    <w:basedOn w:val="Normal"/>
    <w:rsid w:val="00B36E1C"/>
    <w:rPr>
      <w:rFonts w:ascii="Helvetica" w:hAnsi="Helvetica"/>
      <w:color w:val="000000"/>
      <w:sz w:val="18"/>
      <w:szCs w:val="18"/>
    </w:rPr>
  </w:style>
  <w:style w:type="paragraph" w:customStyle="1" w:styleId="p2">
    <w:name w:val="p2"/>
    <w:basedOn w:val="Normal"/>
    <w:rsid w:val="00B36E1C"/>
    <w:rPr>
      <w:rFonts w:ascii="Helvetica" w:hAnsi="Helvetica"/>
      <w:color w:val="000000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BD6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025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784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olistbr/brazilian-ecommerce?resource=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enatab-c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batista/Library/Containers/com.microsoft.Word/Data/Library/Application%20Support/Microsoft/Office/16.0/DTS/en-DE%7b834DD2A7-9046-0B48-A475-AC3CC52D2D56%7d/%7b3018D833-703C-4B4D-8ED5-DB397CE8C9B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6089B81BDE9D4BAE2764202EA5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63D6-746B-DB40-BBFC-81BAEAC09A22}"/>
      </w:docPartPr>
      <w:docPartBody>
        <w:p w:rsidR="00F57500" w:rsidRDefault="00000000">
          <w:pPr>
            <w:pStyle w:val="B86089B81BDE9D4BAE2764202EA5E9FE"/>
          </w:pPr>
          <w:r>
            <w:t>Row Heading</w:t>
          </w:r>
        </w:p>
      </w:docPartBody>
    </w:docPart>
    <w:docPart>
      <w:docPartPr>
        <w:name w:val="DFCC0A4A0352544DBFBD9A6AD252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28230-3579-4A46-A75C-E3576620C732}"/>
      </w:docPartPr>
      <w:docPartBody>
        <w:p w:rsidR="00F57500" w:rsidRDefault="00000000">
          <w:pPr>
            <w:pStyle w:val="DFCC0A4A0352544DBFBD9A6AD2523FC8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eGothicNextW01-Bold 693229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88"/>
    <w:rsid w:val="00045B47"/>
    <w:rsid w:val="00065202"/>
    <w:rsid w:val="000A6EA4"/>
    <w:rsid w:val="000F4874"/>
    <w:rsid w:val="00194E69"/>
    <w:rsid w:val="001C3359"/>
    <w:rsid w:val="001E3346"/>
    <w:rsid w:val="00200843"/>
    <w:rsid w:val="00291C55"/>
    <w:rsid w:val="00295F40"/>
    <w:rsid w:val="003435FE"/>
    <w:rsid w:val="00364799"/>
    <w:rsid w:val="003A3FE2"/>
    <w:rsid w:val="00467BF2"/>
    <w:rsid w:val="00491568"/>
    <w:rsid w:val="005A3BF5"/>
    <w:rsid w:val="0065047E"/>
    <w:rsid w:val="006935BA"/>
    <w:rsid w:val="006C5B35"/>
    <w:rsid w:val="00701574"/>
    <w:rsid w:val="007938CC"/>
    <w:rsid w:val="007A124A"/>
    <w:rsid w:val="007B0910"/>
    <w:rsid w:val="007C16E1"/>
    <w:rsid w:val="007C528F"/>
    <w:rsid w:val="007F3AA0"/>
    <w:rsid w:val="0081493E"/>
    <w:rsid w:val="00830435"/>
    <w:rsid w:val="008804E7"/>
    <w:rsid w:val="009405F5"/>
    <w:rsid w:val="009B2D1D"/>
    <w:rsid w:val="00A373C0"/>
    <w:rsid w:val="00AE6A43"/>
    <w:rsid w:val="00B05754"/>
    <w:rsid w:val="00C172E1"/>
    <w:rsid w:val="00C5145B"/>
    <w:rsid w:val="00C72288"/>
    <w:rsid w:val="00C91B64"/>
    <w:rsid w:val="00C9645A"/>
    <w:rsid w:val="00CF1B3B"/>
    <w:rsid w:val="00D76D77"/>
    <w:rsid w:val="00E045DC"/>
    <w:rsid w:val="00EE78FA"/>
    <w:rsid w:val="00F57500"/>
    <w:rsid w:val="00F700F3"/>
    <w:rsid w:val="00F93646"/>
    <w:rsid w:val="00FC1499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B86089B81BDE9D4BAE2764202EA5E9FE">
    <w:name w:val="B86089B81BDE9D4BAE2764202EA5E9FE"/>
  </w:style>
  <w:style w:type="paragraph" w:customStyle="1" w:styleId="DFCC0A4A0352544DBFBD9A6AD2523FC8">
    <w:name w:val="DFCC0A4A0352544DBFBD9A6AD2523FC8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{3018D833-703C-4B4D-8ED5-DB397CE8C9B1}tf10002092.dotx</Template>
  <TotalTime>341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Batista</dc:creator>
  <cp:keywords/>
  <dc:description/>
  <cp:lastModifiedBy>Renata Beatriz</cp:lastModifiedBy>
  <cp:revision>43</cp:revision>
  <cp:lastPrinted>2025-03-09T20:12:00Z</cp:lastPrinted>
  <dcterms:created xsi:type="dcterms:W3CDTF">2025-03-30T10:11:00Z</dcterms:created>
  <dcterms:modified xsi:type="dcterms:W3CDTF">2025-06-10T08:41:00Z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